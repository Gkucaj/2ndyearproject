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952F7" w14:textId="77777777" w:rsidR="005E4CE6" w:rsidRDefault="00797B7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TEST CASE:Cart</w:t>
      </w:r>
    </w:p>
    <w:p w14:paraId="18D0A493" w14:textId="77777777" w:rsidR="00764502" w:rsidRPr="00705A35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5122" w:type="dxa"/>
        <w:tblLayout w:type="fixed"/>
        <w:tblLook w:val="04A0" w:firstRow="1" w:lastRow="0" w:firstColumn="1" w:lastColumn="0" w:noHBand="0" w:noVBand="1"/>
      </w:tblPr>
      <w:tblGrid>
        <w:gridCol w:w="825"/>
        <w:gridCol w:w="2933"/>
        <w:gridCol w:w="20"/>
        <w:gridCol w:w="1539"/>
        <w:gridCol w:w="1467"/>
        <w:gridCol w:w="773"/>
        <w:gridCol w:w="602"/>
        <w:gridCol w:w="1741"/>
        <w:gridCol w:w="1101"/>
        <w:gridCol w:w="334"/>
        <w:gridCol w:w="948"/>
        <w:gridCol w:w="1008"/>
        <w:gridCol w:w="1831"/>
      </w:tblGrid>
      <w:tr w:rsidR="00705A35" w:rsidRPr="00705A35" w14:paraId="4F68779F" w14:textId="77777777" w:rsidTr="00FF2A90">
        <w:trPr>
          <w:trHeight w:val="377"/>
        </w:trPr>
        <w:tc>
          <w:tcPr>
            <w:tcW w:w="5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62E3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C5CE2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116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940957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91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837342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F1EA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705A35" w:rsidRPr="00705A35" w14:paraId="13842C20" w14:textId="77777777" w:rsidTr="00FF2A90">
        <w:trPr>
          <w:trHeight w:val="612"/>
        </w:trPr>
        <w:tc>
          <w:tcPr>
            <w:tcW w:w="5317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5C1F1E4" w14:textId="0C7DA4A1" w:rsidR="00705A35" w:rsidRPr="00705A35" w:rsidRDefault="00441B88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Server Sharing System</w:t>
            </w:r>
          </w:p>
        </w:tc>
        <w:tc>
          <w:tcPr>
            <w:tcW w:w="1467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2C699D95" w14:textId="77777777" w:rsidR="00705A35" w:rsidRPr="00705A35" w:rsidRDefault="00797B7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6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ACF2A6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391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899AF7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AEE501D" w14:textId="5E899EC7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441B8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</w:tr>
      <w:tr w:rsidR="00705A35" w:rsidRPr="00705A35" w14:paraId="0E2848D2" w14:textId="77777777" w:rsidTr="00FF2A90">
        <w:trPr>
          <w:trHeight w:val="453"/>
        </w:trPr>
        <w:tc>
          <w:tcPr>
            <w:tcW w:w="67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09D74F5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116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39CB0B9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9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D347B4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9427C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705A35" w:rsidRPr="00705A35" w14:paraId="081DE734" w14:textId="77777777" w:rsidTr="00FF2A90">
        <w:trPr>
          <w:trHeight w:val="612"/>
        </w:trPr>
        <w:tc>
          <w:tcPr>
            <w:tcW w:w="67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A7E557D" w14:textId="142E5A50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Testing the functionality </w:t>
            </w:r>
            <w:r w:rsidR="00441B8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of saving and sharing servers.</w:t>
            </w:r>
          </w:p>
        </w:tc>
        <w:tc>
          <w:tcPr>
            <w:tcW w:w="3116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BA274E7" w14:textId="40F20513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Gracjan Kucaj</w:t>
            </w:r>
          </w:p>
        </w:tc>
        <w:tc>
          <w:tcPr>
            <w:tcW w:w="3391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26B8940" w14:textId="3E88C17C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Gracjan Kucaj</w:t>
            </w:r>
          </w:p>
        </w:tc>
        <w:tc>
          <w:tcPr>
            <w:tcW w:w="183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27D3318" w14:textId="0523B026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441B8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</w:tr>
      <w:tr w:rsidR="00705A35" w:rsidRPr="00705A35" w14:paraId="49E9B9F0" w14:textId="77777777" w:rsidTr="00FF2A90">
        <w:trPr>
          <w:trHeight w:val="94"/>
        </w:trPr>
        <w:tc>
          <w:tcPr>
            <w:tcW w:w="1512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744D" w14:textId="77777777"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14:paraId="1CE848FA" w14:textId="77777777" w:rsidTr="00FF2A90">
        <w:trPr>
          <w:trHeight w:val="453"/>
        </w:trPr>
        <w:tc>
          <w:tcPr>
            <w:tcW w:w="3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F11B8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780A" w14:textId="77777777"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FA51" w14:textId="77777777"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3B15F" w14:textId="77777777"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705A35" w:rsidRPr="00705A35" w14:paraId="1E060843" w14:textId="77777777" w:rsidTr="00FF2A90">
        <w:trPr>
          <w:trHeight w:val="1513"/>
        </w:trPr>
        <w:tc>
          <w:tcPr>
            <w:tcW w:w="3778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4472E5" w14:textId="30610290" w:rsidR="00705A35" w:rsidRPr="00705A35" w:rsidRDefault="00441B88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Testing the functionality of saving and sharing servers.</w:t>
            </w:r>
          </w:p>
        </w:tc>
        <w:tc>
          <w:tcPr>
            <w:tcW w:w="3779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F86706" w14:textId="703988BD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users must be logged into their account </w:t>
            </w:r>
            <w:r w:rsidR="00D701E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save, view or share servers</w:t>
            </w:r>
            <w:r w:rsidR="00B13D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778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9534FD" w14:textId="72E8F0A6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60D6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user must have an existing account.</w:t>
            </w:r>
            <w:r w:rsidR="00B13D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 custom server must be created and added to cart. </w:t>
            </w:r>
          </w:p>
        </w:tc>
        <w:tc>
          <w:tcPr>
            <w:tcW w:w="378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1E7F4A" w14:textId="77777777" w:rsidR="00705A35" w:rsidRPr="00705A35" w:rsidRDefault="00705A35" w:rsidP="00705A35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14:paraId="511B54DB" w14:textId="77777777" w:rsidTr="00FF2A90">
        <w:trPr>
          <w:trHeight w:val="225"/>
        </w:trPr>
        <w:tc>
          <w:tcPr>
            <w:tcW w:w="15122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77A5A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05A35" w:rsidRPr="00705A35" w14:paraId="7901CAC6" w14:textId="77777777" w:rsidTr="00FF2A90">
        <w:trPr>
          <w:trHeight w:val="472"/>
        </w:trPr>
        <w:tc>
          <w:tcPr>
            <w:tcW w:w="8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093373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AB92047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5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B181697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6276DA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4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51A7895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8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34CECB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8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921994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705A35" w:rsidRPr="00705A35" w14:paraId="17772B5A" w14:textId="77777777" w:rsidTr="00FF2A90">
        <w:trPr>
          <w:trHeight w:val="1117"/>
        </w:trPr>
        <w:tc>
          <w:tcPr>
            <w:tcW w:w="8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4CCFE8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74E1AFF" w14:textId="58DD29E0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B13D7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Saving the server to the saved list.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A6E962E" w14:textId="05C07CFF" w:rsidR="00705A35" w:rsidRPr="00705A35" w:rsidRDefault="00797B7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B13D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/04/2020</w:t>
            </w:r>
          </w:p>
        </w:tc>
        <w:tc>
          <w:tcPr>
            <w:tcW w:w="2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8451FB" w14:textId="4C3987E3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13D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custom server in the cart should be saved and added to the saved servers page. 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249D9E9" w14:textId="0E3E2E65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13D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server was correctly saved and added to the page.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397D4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7B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892C59" w14:textId="7612A091" w:rsidR="00705A35" w:rsidRPr="00705A35" w:rsidRDefault="00B13D7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FF2A90" w:rsidRPr="00705A35" w14:paraId="4274D674" w14:textId="77777777" w:rsidTr="00FF2A90">
        <w:trPr>
          <w:trHeight w:val="1117"/>
        </w:trPr>
        <w:tc>
          <w:tcPr>
            <w:tcW w:w="8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1E09DCD5" w14:textId="1753E8AD" w:rsidR="00FF2A90" w:rsidRPr="00705A35" w:rsidRDefault="00FF2A90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B69A5C0" w14:textId="3D827DDD" w:rsidR="00FF2A90" w:rsidRPr="00705A35" w:rsidRDefault="00FF2A90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Un-saving the server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F08B6CE" w14:textId="63E87DE4" w:rsidR="00FF2A90" w:rsidRDefault="00FF2A90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26/04/2020</w:t>
            </w:r>
          </w:p>
        </w:tc>
        <w:tc>
          <w:tcPr>
            <w:tcW w:w="2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59C0A6" w14:textId="309713AF" w:rsidR="00FF2A90" w:rsidRPr="00705A35" w:rsidRDefault="00FF2A9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server should be removed from the saved servers page.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A40628B" w14:textId="7279A70E" w:rsidR="00FF2A90" w:rsidRPr="00705A35" w:rsidRDefault="00FF2A9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server is removed correctly.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31137D9" w14:textId="4EC06804" w:rsidR="00FF2A90" w:rsidRPr="00705A35" w:rsidRDefault="00FF2A9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698795E" w14:textId="1929B4D5" w:rsidR="00FF2A90" w:rsidRDefault="00FF2A9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705A35" w:rsidRPr="00705A35" w14:paraId="6090CC52" w14:textId="77777777" w:rsidTr="00FF2A90">
        <w:trPr>
          <w:trHeight w:val="1117"/>
        </w:trPr>
        <w:tc>
          <w:tcPr>
            <w:tcW w:w="8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1C6C714" w14:textId="0E0D9535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FF2A9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1D02A9F" w14:textId="09BBB143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B4E6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Sharing the server.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A00063B" w14:textId="183FBD53" w:rsidR="00705A35" w:rsidRPr="00705A35" w:rsidRDefault="00643FE2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CB4E6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  <w:tc>
          <w:tcPr>
            <w:tcW w:w="2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FBD190" w14:textId="4F58186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B4E6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server should be placed into the shared servers list upon clicking the share server button.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0A349C5" w14:textId="568716FA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C30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server is added to the page correctly. The user is re-directed to the shared servers page.</w:t>
            </w:r>
            <w:r w:rsidR="00116C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Saved servers page gets a message saying </w:t>
            </w:r>
            <w:r w:rsidR="002C73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‘server</w:t>
            </w:r>
            <w:r w:rsidR="00116C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is shared’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351D6D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ABF2D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FF2A90" w:rsidRPr="00705A35" w14:paraId="4219B39E" w14:textId="77777777" w:rsidTr="00FF2A90">
        <w:trPr>
          <w:trHeight w:val="367"/>
        </w:trPr>
        <w:tc>
          <w:tcPr>
            <w:tcW w:w="82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91BDC12" w14:textId="77777777" w:rsidR="00FF2A90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bookmarkStart w:id="0" w:name="_Hlk38810713"/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  <w:p w14:paraId="39A7207D" w14:textId="77777777" w:rsidR="00FF2A90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  <w:p w14:paraId="463C27BA" w14:textId="2CD67083" w:rsidR="00FF2A90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3</w:t>
            </w:r>
          </w:p>
          <w:p w14:paraId="4FE91819" w14:textId="23531AE9" w:rsidR="00FF2A90" w:rsidRPr="00705A35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E0F7835" w14:textId="77777777" w:rsidR="00FF2A90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  <w:p w14:paraId="214D31A2" w14:textId="77777777" w:rsidR="00FF2A90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  <w:p w14:paraId="3C4E5305" w14:textId="22834726" w:rsidR="00FF2A90" w:rsidRPr="00705A35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Un-sharing the server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6C00F70" w14:textId="77777777" w:rsidR="00FF2A90" w:rsidRDefault="00FF2A90" w:rsidP="004A54D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4314D61F" w14:textId="77777777" w:rsidR="00FF2A90" w:rsidRDefault="00FF2A90" w:rsidP="004A54D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4074C20F" w14:textId="77777777" w:rsidR="00FF2A90" w:rsidRDefault="00FF2A90" w:rsidP="004A54D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23D3BBCA" w14:textId="11673BFB" w:rsidR="00FF2A90" w:rsidRPr="00705A35" w:rsidRDefault="00FF2A90" w:rsidP="004A54D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26/04/20</w:t>
            </w:r>
          </w:p>
        </w:tc>
        <w:tc>
          <w:tcPr>
            <w:tcW w:w="2842" w:type="dxa"/>
            <w:gridSpan w:val="3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E30A11" w14:textId="77777777" w:rsidR="00FF2A90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 </w:t>
            </w:r>
          </w:p>
          <w:p w14:paraId="2E7CB27B" w14:textId="77777777" w:rsidR="00FF2A90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0CD7E71D" w14:textId="1C060864" w:rsidR="00FF2A90" w:rsidRPr="00705A35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The server should be removed from the shared servers page.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45814B0" w14:textId="77777777" w:rsidR="00FF2A90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1D8BAAC8" w14:textId="77777777" w:rsidR="00FF2A90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51C9F5E3" w14:textId="721EAACF" w:rsidR="00FF2A90" w:rsidRPr="00705A35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The server is removed from the page. The server on the saved servers page gets updated with a message saying ‘server is not shared’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6950561" w14:textId="77777777" w:rsidR="00FF2A90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64577C1B" w14:textId="77777777" w:rsidR="00FF2A90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5AB62319" w14:textId="77777777" w:rsidR="00FF2A90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4BEAE1B3" w14:textId="0B411458" w:rsidR="00FF2A90" w:rsidRPr="00705A35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9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12B1B9" w14:textId="77777777" w:rsidR="00FF2A90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0CE180DF" w14:textId="186D5997" w:rsidR="00FF2A90" w:rsidRPr="00705A35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The server can only be un-shared from saved servers page. This is intentional.</w:t>
            </w:r>
          </w:p>
        </w:tc>
      </w:tr>
      <w:tr w:rsidR="00FF2A90" w14:paraId="6757B8D2" w14:textId="77777777" w:rsidTr="00FF2A90">
        <w:trPr>
          <w:trHeight w:val="367"/>
        </w:trPr>
        <w:tc>
          <w:tcPr>
            <w:tcW w:w="8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6F0C8E9C" w14:textId="77777777" w:rsidR="00FF2A90" w:rsidRPr="00705A35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4FC7EB2F" w14:textId="77777777" w:rsidR="00FF2A90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4396554C" w14:textId="77777777" w:rsidR="00FF2A90" w:rsidRDefault="00FF2A90" w:rsidP="004A54D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531BAC" w14:textId="77777777" w:rsidR="00FF2A90" w:rsidRPr="00705A35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459983D" w14:textId="77777777" w:rsidR="00FF2A90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C320E49" w14:textId="77777777" w:rsidR="00FF2A90" w:rsidRPr="00705A35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5AF437" w14:textId="77777777" w:rsidR="00FF2A90" w:rsidRDefault="00FF2A9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05A35" w:rsidRPr="00705A35" w14:paraId="0256CFC7" w14:textId="77777777" w:rsidTr="00FF2A90">
        <w:trPr>
          <w:trHeight w:val="367"/>
        </w:trPr>
        <w:tc>
          <w:tcPr>
            <w:tcW w:w="82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DFB5403" w14:textId="01CFFE15" w:rsidR="00FF2A90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FF2A9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DD2B1FC" w14:textId="62950567" w:rsidR="00705A35" w:rsidRPr="00705A35" w:rsidRDefault="00625A3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Adding server to cart form the shared servers.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702E18C" w14:textId="36871568" w:rsidR="00705A35" w:rsidRPr="00705A35" w:rsidRDefault="00643FE2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BE70F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/04/20</w:t>
            </w:r>
          </w:p>
        </w:tc>
        <w:tc>
          <w:tcPr>
            <w:tcW w:w="2842" w:type="dxa"/>
            <w:gridSpan w:val="3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9378E7" w14:textId="70AB09A1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25A3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server should be placed into the user’s cart upon clicking the button.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891DC82" w14:textId="6391ED2E" w:rsidR="00705A35" w:rsidRPr="00705A35" w:rsidRDefault="00245B8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server is added to the cart and available for checkout.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EC52F9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43F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9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C038FA" w14:textId="7BE0DA66" w:rsidR="00705A35" w:rsidRPr="00705A35" w:rsidRDefault="00625A3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FF2A90" w:rsidRPr="00705A35" w14:paraId="2496FAA0" w14:textId="77777777" w:rsidTr="00FF2A90">
        <w:trPr>
          <w:trHeight w:val="367"/>
        </w:trPr>
        <w:tc>
          <w:tcPr>
            <w:tcW w:w="8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062E097" w14:textId="44C31A3C" w:rsidR="00FF2A90" w:rsidRPr="00705A35" w:rsidRDefault="00FF2A90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C4EECE6" w14:textId="77777777" w:rsidR="00FF2A90" w:rsidRDefault="00FF2A90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AE330E8" w14:textId="77777777" w:rsidR="00FF2A90" w:rsidRDefault="00FF2A90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D83022" w14:textId="77777777" w:rsidR="00FF2A90" w:rsidRPr="00705A35" w:rsidRDefault="00FF2A9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8BB924C" w14:textId="77777777" w:rsidR="00FF2A90" w:rsidRDefault="00FF2A9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EE83085" w14:textId="77777777" w:rsidR="00FF2A90" w:rsidRPr="00705A35" w:rsidRDefault="00FF2A9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9A4005" w14:textId="77777777" w:rsidR="00FF2A90" w:rsidRDefault="00FF2A9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bookmarkEnd w:id="0"/>
      <w:tr w:rsidR="00E53025" w:rsidRPr="00705A35" w14:paraId="0B6FDEDF" w14:textId="77777777" w:rsidTr="00435BE2">
        <w:trPr>
          <w:trHeight w:val="1335"/>
        </w:trPr>
        <w:tc>
          <w:tcPr>
            <w:tcW w:w="82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841E0F8" w14:textId="511E066E" w:rsidR="00E53025" w:rsidRPr="00705A35" w:rsidRDefault="00E53025" w:rsidP="004A54D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2606DAC" w14:textId="6BF5E51A" w:rsidR="00E53025" w:rsidRPr="00705A35" w:rsidRDefault="00E53025" w:rsidP="004A54D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Searching for shared servers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85C48AE" w14:textId="77777777" w:rsidR="00E53025" w:rsidRPr="00705A35" w:rsidRDefault="00E53025" w:rsidP="004A54D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26/04/20</w:t>
            </w:r>
          </w:p>
        </w:tc>
        <w:tc>
          <w:tcPr>
            <w:tcW w:w="2842" w:type="dxa"/>
            <w:gridSpan w:val="3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5D3C51" w14:textId="5182D844" w:rsidR="00E53025" w:rsidRPr="00705A35" w:rsidRDefault="00E53025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Upon entering a query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eg</w:t>
            </w:r>
            <w:r w:rsidR="00C90FE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230C9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10TB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230C9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D, all the servers with </w:t>
            </w:r>
            <w:r w:rsidR="00230C9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10TB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230C9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SSD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’s should be displayed.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EDFA1B4" w14:textId="442F067D" w:rsidR="00E53025" w:rsidRPr="00705A35" w:rsidRDefault="009765A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Search is working correctly.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44B4BAA" w14:textId="77777777" w:rsidR="00E53025" w:rsidRPr="00705A35" w:rsidRDefault="00E53025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39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A260FE" w14:textId="634FF126" w:rsidR="00E53025" w:rsidRPr="00705A35" w:rsidRDefault="009765A0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N/A</w:t>
            </w:r>
          </w:p>
        </w:tc>
      </w:tr>
      <w:tr w:rsidR="00E53025" w14:paraId="157AFEAA" w14:textId="77777777" w:rsidTr="00E53025">
        <w:trPr>
          <w:trHeight w:val="367"/>
        </w:trPr>
        <w:tc>
          <w:tcPr>
            <w:tcW w:w="8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DC5C862" w14:textId="77777777" w:rsidR="00E53025" w:rsidRPr="00705A35" w:rsidRDefault="00E53025" w:rsidP="004A54D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07A53A5C" w14:textId="77777777" w:rsidR="00E53025" w:rsidRDefault="00E53025" w:rsidP="004A54D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8BC9E55" w14:textId="77777777" w:rsidR="00E53025" w:rsidRDefault="00E53025" w:rsidP="004A54D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130496" w14:textId="77777777" w:rsidR="00E53025" w:rsidRPr="00705A35" w:rsidRDefault="00E53025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FA3C2F0" w14:textId="77777777" w:rsidR="00E53025" w:rsidRDefault="00E53025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87A3FDC" w14:textId="77777777" w:rsidR="00E53025" w:rsidRPr="00705A35" w:rsidRDefault="00E53025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F0D07C" w14:textId="77777777" w:rsidR="00E53025" w:rsidRDefault="00E53025" w:rsidP="004A54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48DCD867" w14:textId="77777777" w:rsidR="00705A35" w:rsidRDefault="00705A3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05A35" w:rsidSect="004C4E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14:paraId="5B66BCC3" w14:textId="77777777" w:rsidR="001E6E07" w:rsidRPr="003A25E1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14:paraId="0F645A69" w14:textId="77777777" w:rsidR="008A7F1D" w:rsidRDefault="008A7F1D" w:rsidP="000732A0">
      <w:pPr>
        <w:rPr>
          <w:noProof/>
        </w:rPr>
      </w:pPr>
    </w:p>
    <w:p w14:paraId="17ED3242" w14:textId="77777777" w:rsidR="008A7F1D" w:rsidRPr="00491059" w:rsidRDefault="008A7F1D" w:rsidP="000732A0">
      <w:pPr>
        <w:rPr>
          <w:noProof/>
        </w:rPr>
      </w:pPr>
    </w:p>
    <w:p w14:paraId="01ADC5BA" w14:textId="77777777" w:rsidR="000732A0" w:rsidRPr="00491059" w:rsidRDefault="000732A0" w:rsidP="000732A0"/>
    <w:p w14:paraId="02872972" w14:textId="77777777"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4533A" w14:textId="77777777" w:rsidR="0072237C" w:rsidRDefault="0072237C" w:rsidP="00B01A05">
      <w:r>
        <w:separator/>
      </w:r>
    </w:p>
  </w:endnote>
  <w:endnote w:type="continuationSeparator" w:id="0">
    <w:p w14:paraId="72BD4772" w14:textId="77777777" w:rsidR="0072237C" w:rsidRDefault="0072237C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9F6CE" w14:textId="77777777" w:rsidR="00670745" w:rsidRDefault="00670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6C4DA" w14:textId="77777777" w:rsidR="00670745" w:rsidRDefault="00670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A2340" w14:textId="77777777" w:rsidR="00670745" w:rsidRDefault="00670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C453B" w14:textId="77777777" w:rsidR="0072237C" w:rsidRDefault="0072237C" w:rsidP="00B01A05">
      <w:r>
        <w:separator/>
      </w:r>
    </w:p>
  </w:footnote>
  <w:footnote w:type="continuationSeparator" w:id="0">
    <w:p w14:paraId="606E9E83" w14:textId="77777777" w:rsidR="0072237C" w:rsidRDefault="0072237C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11A87" w14:textId="77777777" w:rsidR="00670745" w:rsidRDefault="00670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3F99" w14:textId="77777777" w:rsidR="00670745" w:rsidRDefault="00670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209F5" w14:textId="77777777" w:rsidR="00670745" w:rsidRDefault="00670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7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16C6A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420D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0C97"/>
    <w:rsid w:val="00234C37"/>
    <w:rsid w:val="00243542"/>
    <w:rsid w:val="00244C0D"/>
    <w:rsid w:val="00245B85"/>
    <w:rsid w:val="00270067"/>
    <w:rsid w:val="002A0891"/>
    <w:rsid w:val="002A3CCC"/>
    <w:rsid w:val="002B44C0"/>
    <w:rsid w:val="002C73A1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22B6D"/>
    <w:rsid w:val="004326B5"/>
    <w:rsid w:val="00435BE2"/>
    <w:rsid w:val="00441B88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30DB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24D40"/>
    <w:rsid w:val="00625A36"/>
    <w:rsid w:val="00643FE2"/>
    <w:rsid w:val="006568B4"/>
    <w:rsid w:val="00661B73"/>
    <w:rsid w:val="00665F5E"/>
    <w:rsid w:val="00666C1E"/>
    <w:rsid w:val="00670745"/>
    <w:rsid w:val="00673098"/>
    <w:rsid w:val="00673A28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2237C"/>
    <w:rsid w:val="0073139E"/>
    <w:rsid w:val="0074595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9664B"/>
    <w:rsid w:val="00797B75"/>
    <w:rsid w:val="007C552F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765A0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0A4A"/>
    <w:rsid w:val="00A044D5"/>
    <w:rsid w:val="00A113A9"/>
    <w:rsid w:val="00A1634E"/>
    <w:rsid w:val="00A17074"/>
    <w:rsid w:val="00A3784B"/>
    <w:rsid w:val="00A40022"/>
    <w:rsid w:val="00A400B6"/>
    <w:rsid w:val="00A5039D"/>
    <w:rsid w:val="00A60D67"/>
    <w:rsid w:val="00A72289"/>
    <w:rsid w:val="00AB30F3"/>
    <w:rsid w:val="00AC1FED"/>
    <w:rsid w:val="00AC6CDB"/>
    <w:rsid w:val="00AE2E12"/>
    <w:rsid w:val="00AF6008"/>
    <w:rsid w:val="00B01A05"/>
    <w:rsid w:val="00B0529A"/>
    <w:rsid w:val="00B119C7"/>
    <w:rsid w:val="00B139D5"/>
    <w:rsid w:val="00B13D7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E70FC"/>
    <w:rsid w:val="00BF3DE2"/>
    <w:rsid w:val="00BF7662"/>
    <w:rsid w:val="00C024AE"/>
    <w:rsid w:val="00C04131"/>
    <w:rsid w:val="00C12CF8"/>
    <w:rsid w:val="00C2642F"/>
    <w:rsid w:val="00C3097C"/>
    <w:rsid w:val="00C4444D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90FEC"/>
    <w:rsid w:val="00CA64DD"/>
    <w:rsid w:val="00CA6D0B"/>
    <w:rsid w:val="00CA7E3F"/>
    <w:rsid w:val="00CB4E62"/>
    <w:rsid w:val="00CE6E7E"/>
    <w:rsid w:val="00CF53DC"/>
    <w:rsid w:val="00D20D28"/>
    <w:rsid w:val="00D404D2"/>
    <w:rsid w:val="00D5017B"/>
    <w:rsid w:val="00D701EA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118F3"/>
    <w:rsid w:val="00E26AB8"/>
    <w:rsid w:val="00E53025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608C3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2A90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3F713"/>
  <w14:defaultImageDpi w14:val="32767"/>
  <w15:chartTrackingRefBased/>
  <w15:docId w15:val="{813188B5-DA0E-4A3F-BA93-74D10433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ley\AppData\Local\Temp\IC-Test-Case-Planning-and-Execution-Template-1054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8415D9-48E3-44F0-9B99-2EB090054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IC-Test-Case-Planning-and-Execution-Template-10549_WORD</Template>
  <TotalTime>0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X00155111 Gracjan Kucaj</cp:lastModifiedBy>
  <cp:revision>2</cp:revision>
  <cp:lastPrinted>2019-01-26T22:57:00Z</cp:lastPrinted>
  <dcterms:created xsi:type="dcterms:W3CDTF">2020-04-26T16:25:00Z</dcterms:created>
  <dcterms:modified xsi:type="dcterms:W3CDTF">2020-04-26T16:25:00Z</dcterms:modified>
</cp:coreProperties>
</file>