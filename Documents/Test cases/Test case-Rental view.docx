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CE6" w:rsidRDefault="00661B73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TEST CASE</w:t>
      </w:r>
      <w:r w:rsidR="007F6A6E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:Rental detail</w:t>
      </w:r>
    </w:p>
    <w:p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705A35" w:rsidTr="00005712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:rsidTr="00005712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Testing rental detail functionality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:rsidR="00705A35" w:rsidRPr="00705A35" w:rsidRDefault="007F6A6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</w:tr>
      <w:tr w:rsidR="00705A35" w:rsidRPr="00705A35" w:rsidTr="00005712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:rsidTr="00005712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Testing all functionality of the rental detail system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Wesley Meade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Wesley Meade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</w:tr>
      <w:tr w:rsidR="00705A35" w:rsidRPr="00705A35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:rsidTr="00005712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:rsidTr="00005712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Testing all functionality of the rental detail system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must be logged in and currently have rentals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Logged in as user and have multiple rentals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:rsidTr="00005712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:rsidTr="00005712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User clicks on rental view</w:t>
            </w:r>
            <w:r w:rsidR="00CC09D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and view rental list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F6A6E" w:rsidRDefault="007F6A6E" w:rsidP="007F6A6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  <w:p w:rsidR="007F6A6E" w:rsidRPr="007F6A6E" w:rsidRDefault="007F6A6E" w:rsidP="007F6A6E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clicks on rental view all the user’s rentals are displayed correctly. With the correct start time and end time.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A6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Clicked on rental view</w:t>
            </w:r>
            <w:r w:rsidR="00CC09D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r w:rsidR="0000571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all</w:t>
            </w:r>
            <w:r w:rsidR="00CC09D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the user’s current rentals are correct with correct start times and end times.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C09D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C09D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:rsidTr="00005712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C09D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C09D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Check if expired rental is displayed as expired and extension options within rental detail is not visible.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F3189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231F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Rental is displayed as expired and the rental extension options are not visible anymore within rental detail.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231F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Rental is currently displayed as expired and the rental view is not visible.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231F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231F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:rsidTr="00005712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0231F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0231F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Check </w:t>
            </w:r>
            <w:r w:rsidR="0000571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if rental stats are displayed correctly within rental detail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00571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0571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All statistics on rental is correct and the option to extend rental is available.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0571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All stats for the rental </w:t>
            </w:r>
            <w:proofErr w:type="gramStart"/>
            <w:r w:rsidR="0000571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is</w:t>
            </w:r>
            <w:proofErr w:type="gramEnd"/>
            <w:r w:rsidR="0000571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displayed correctly and the extend rental option is visible.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0571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0571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  <w:bookmarkStart w:id="0" w:name="_GoBack"/>
      <w:bookmarkEnd w:id="0"/>
    </w:p>
    <w:p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:rsidR="008A7F1D" w:rsidRDefault="008A7F1D" w:rsidP="000732A0">
      <w:pPr>
        <w:rPr>
          <w:noProof/>
        </w:rPr>
      </w:pPr>
    </w:p>
    <w:p w:rsidR="008A7F1D" w:rsidRPr="00491059" w:rsidRDefault="008A7F1D" w:rsidP="000732A0">
      <w:pPr>
        <w:rPr>
          <w:noProof/>
        </w:rPr>
      </w:pPr>
    </w:p>
    <w:p w:rsidR="000732A0" w:rsidRPr="00491059" w:rsidRDefault="000732A0" w:rsidP="000732A0"/>
    <w:p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602" w:rsidRDefault="007C1602" w:rsidP="00B01A05">
      <w:r>
        <w:separator/>
      </w:r>
    </w:p>
  </w:endnote>
  <w:endnote w:type="continuationSeparator" w:id="0">
    <w:p w:rsidR="007C1602" w:rsidRDefault="007C160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602" w:rsidRDefault="007C1602" w:rsidP="00B01A05">
      <w:r>
        <w:separator/>
      </w:r>
    </w:p>
  </w:footnote>
  <w:footnote w:type="continuationSeparator" w:id="0">
    <w:p w:rsidR="007C1602" w:rsidRDefault="007C1602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6E"/>
    <w:rsid w:val="0000378B"/>
    <w:rsid w:val="00005712"/>
    <w:rsid w:val="000068A2"/>
    <w:rsid w:val="00007337"/>
    <w:rsid w:val="000231F1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1602"/>
    <w:rsid w:val="007C552F"/>
    <w:rsid w:val="007F6A6E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4B8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C09D1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1899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1A1C"/>
  <w14:defaultImageDpi w14:val="32767"/>
  <w15:chartTrackingRefBased/>
  <w15:docId w15:val="{BA1CEB72-68F8-4805-91C7-8A9DDBD6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\AppData\Local\Temp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BFFEF4-B049-4B2D-8B05-A592FACC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IC-Test-Case-Planning-and-Execution-Template-10549_WORD.dotx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X00156077 Wesley Meade</cp:lastModifiedBy>
  <cp:revision>2</cp:revision>
  <cp:lastPrinted>2019-01-26T22:57:00Z</cp:lastPrinted>
  <dcterms:created xsi:type="dcterms:W3CDTF">2020-04-23T20:20:00Z</dcterms:created>
  <dcterms:modified xsi:type="dcterms:W3CDTF">2020-04-23T20:20:00Z</dcterms:modified>
</cp:coreProperties>
</file>