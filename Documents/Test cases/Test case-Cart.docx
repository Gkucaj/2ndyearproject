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047" w:type="dxa"/>
        <w:tblLayout w:type="fixed"/>
        <w:tblLook w:val="04A0" w:firstRow="1" w:lastRow="0" w:firstColumn="1" w:lastColumn="0" w:noHBand="0" w:noVBand="1"/>
      </w:tblPr>
      <w:tblGrid>
        <w:gridCol w:w="821"/>
        <w:gridCol w:w="2919"/>
        <w:gridCol w:w="20"/>
        <w:gridCol w:w="1531"/>
        <w:gridCol w:w="1460"/>
        <w:gridCol w:w="770"/>
        <w:gridCol w:w="598"/>
        <w:gridCol w:w="1733"/>
        <w:gridCol w:w="1095"/>
        <w:gridCol w:w="334"/>
        <w:gridCol w:w="942"/>
        <w:gridCol w:w="1004"/>
        <w:gridCol w:w="1820"/>
      </w:tblGrid>
      <w:tr w:rsidR="00705A35" w:rsidRPr="00705A35" w:rsidTr="0079664B">
        <w:trPr>
          <w:trHeight w:val="359"/>
        </w:trPr>
        <w:tc>
          <w:tcPr>
            <w:tcW w:w="5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7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79664B">
        <w:trPr>
          <w:trHeight w:val="582"/>
        </w:trPr>
        <w:tc>
          <w:tcPr>
            <w:tcW w:w="529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Cart</w:t>
            </w:r>
          </w:p>
        </w:tc>
        <w:tc>
          <w:tcPr>
            <w:tcW w:w="14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</w:tr>
      <w:tr w:rsidR="00705A35" w:rsidRPr="00705A35" w:rsidTr="0079664B">
        <w:trPr>
          <w:trHeight w:val="431"/>
        </w:trPr>
        <w:tc>
          <w:tcPr>
            <w:tcW w:w="6751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7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:rsidTr="0079664B">
        <w:trPr>
          <w:trHeight w:val="582"/>
        </w:trPr>
        <w:tc>
          <w:tcPr>
            <w:tcW w:w="6751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cart basic cart functionality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Wesley Meade</w:t>
            </w:r>
          </w:p>
        </w:tc>
        <w:tc>
          <w:tcPr>
            <w:tcW w:w="337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Wesley Meade</w:t>
            </w:r>
          </w:p>
        </w:tc>
        <w:tc>
          <w:tcPr>
            <w:tcW w:w="181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</w:tr>
      <w:tr w:rsidR="00705A35" w:rsidRPr="00705A35" w:rsidTr="0079664B">
        <w:trPr>
          <w:trHeight w:val="90"/>
        </w:trPr>
        <w:tc>
          <w:tcPr>
            <w:tcW w:w="1504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79664B">
        <w:trPr>
          <w:trHeight w:val="431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79664B">
        <w:trPr>
          <w:trHeight w:val="1439"/>
        </w:trPr>
        <w:tc>
          <w:tcPr>
            <w:tcW w:w="3760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adding products to the cart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and also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removing them.</w:t>
            </w:r>
          </w:p>
        </w:tc>
        <w:tc>
          <w:tcPr>
            <w:tcW w:w="3761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For the rental extension’s user must be logged in.</w:t>
            </w:r>
          </w:p>
        </w:tc>
        <w:tc>
          <w:tcPr>
            <w:tcW w:w="3760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For rental extensions user must have an existing rental.</w:t>
            </w:r>
          </w:p>
        </w:tc>
        <w:tc>
          <w:tcPr>
            <w:tcW w:w="376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214"/>
        </w:trPr>
        <w:tc>
          <w:tcPr>
            <w:tcW w:w="1504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79664B">
        <w:trPr>
          <w:trHeight w:val="449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2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2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Adding product to cart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Product is added to cart and price is added to total, copy of product appears in the database. 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Product successfully added to cart. Price successfully added to total. Copy of the product successfully added to database table.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Removing product from cart.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Product is removed from the cart. And the price of the product is removed from the total. The copy is also removed from the database table.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Product successfully removed from cart. Price successfully removed from the total and the copy successfully removed from the database table.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Adding a rental extension to the cart.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extension successfully added to rental extension section of cart. Extension cost added to total. Correct extension months recorded.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extension was successfully added to the rental extension section of the cart. Extension cost was successfully added to the total and the correct extension months was recorded.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Removing extension from cart.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extension gets removed from the cart and the cost of the extension is removed from the cart total.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Rental extension successfully removed from the cart. Cost of the extension successfully removed from the cart.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Adding a custom server to cart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9664B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Custom server gets added to cart. Parts displayed are correct and the prices is correctly totaled and added to cart total. Custom server is added to the database table.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Custom server was added to the cart. Parts displayed where correct. The prices where correctly totaled and the server was added to the database table.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:rsidTr="0079664B">
        <w:trPr>
          <w:trHeight w:val="1062"/>
        </w:trPr>
        <w:tc>
          <w:tcPr>
            <w:tcW w:w="82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Testing empty cart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9664B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23/04/20</w:t>
            </w:r>
          </w:p>
        </w:tc>
        <w:tc>
          <w:tcPr>
            <w:tcW w:w="282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Upon clicking the empty cart all items in the cart are removed from the cart and the database table.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cart was correctly emptied and where removed from the database table. These items where a mixture of rental extensions and servers.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66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  <w:bookmarkStart w:id="0" w:name="_GoBack"/>
            <w:bookmarkEnd w:id="0"/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8A7F1D" w:rsidRDefault="008A7F1D" w:rsidP="000732A0">
      <w:pPr>
        <w:rPr>
          <w:noProof/>
        </w:rPr>
      </w:pPr>
    </w:p>
    <w:p w:rsidR="008A7F1D" w:rsidRPr="00491059" w:rsidRDefault="008A7F1D" w:rsidP="000732A0">
      <w:pPr>
        <w:rPr>
          <w:noProof/>
        </w:rPr>
      </w:pPr>
    </w:p>
    <w:p w:rsidR="000732A0" w:rsidRPr="00491059" w:rsidRDefault="000732A0" w:rsidP="000732A0"/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A4A" w:rsidRDefault="00A00A4A" w:rsidP="00B01A05">
      <w:r>
        <w:separator/>
      </w:r>
    </w:p>
  </w:endnote>
  <w:endnote w:type="continuationSeparator" w:id="0">
    <w:p w:rsidR="00A00A4A" w:rsidRDefault="00A00A4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A4A" w:rsidRDefault="00A00A4A" w:rsidP="00B01A05">
      <w:r>
        <w:separator/>
      </w:r>
    </w:p>
  </w:footnote>
  <w:footnote w:type="continuationSeparator" w:id="0">
    <w:p w:rsidR="00A00A4A" w:rsidRDefault="00A00A4A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22483A-50F1-4EFF-BE63-FD7DA956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IC-Test-Case-Planning-and-Execution-Template-10549_WORD.dotx</Template>
  <TotalTime>36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X00156077 Wesley Meade</cp:lastModifiedBy>
  <cp:revision>1</cp:revision>
  <cp:lastPrinted>2019-01-26T22:57:00Z</cp:lastPrinted>
  <dcterms:created xsi:type="dcterms:W3CDTF">2020-04-23T11:13:00Z</dcterms:created>
  <dcterms:modified xsi:type="dcterms:W3CDTF">2020-04-23T11:49:00Z</dcterms:modified>
</cp:coreProperties>
</file>